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68A" w:rsidRDefault="00D5468A" w:rsidP="00D348DF">
      <w:pPr>
        <w:pStyle w:val="NoSpacing"/>
        <w:jc w:val="center"/>
        <w:rPr>
          <w:b/>
        </w:rPr>
      </w:pPr>
      <w:r w:rsidRPr="00D348DF">
        <w:rPr>
          <w:b/>
        </w:rPr>
        <w:t>Система хелп-деск</w:t>
      </w:r>
    </w:p>
    <w:p w:rsidR="00D5468A" w:rsidRDefault="00D5468A" w:rsidP="00D348DF">
      <w:pPr>
        <w:pStyle w:val="NoSpacing"/>
        <w:rPr>
          <w:b/>
        </w:rPr>
      </w:pPr>
      <w:r>
        <w:rPr>
          <w:b/>
        </w:rPr>
        <w:t>Таблица работников</w:t>
      </w:r>
    </w:p>
    <w:p w:rsidR="00D5468A" w:rsidRDefault="00D5468A" w:rsidP="00D348DF">
      <w:pPr>
        <w:pStyle w:val="NoSpacing"/>
        <w:rPr>
          <w:b/>
        </w:rPr>
      </w:pPr>
      <w:r>
        <w:rPr>
          <w:b/>
        </w:rPr>
        <w:t>Таблица пользователей</w:t>
      </w:r>
    </w:p>
    <w:p w:rsidR="00D5468A" w:rsidRDefault="00D5468A" w:rsidP="00D348DF">
      <w:pPr>
        <w:pStyle w:val="NoSpacing"/>
        <w:rPr>
          <w:b/>
        </w:rPr>
      </w:pPr>
      <w:r>
        <w:rPr>
          <w:b/>
        </w:rPr>
        <w:t>Таблица часто задаваемых вопросов</w:t>
      </w:r>
    </w:p>
    <w:p w:rsidR="00D5468A" w:rsidRDefault="00D5468A" w:rsidP="00D348DF">
      <w:pPr>
        <w:pStyle w:val="NoSpacing"/>
        <w:rPr>
          <w:b/>
        </w:rPr>
      </w:pPr>
    </w:p>
    <w:p w:rsidR="00D5468A" w:rsidRDefault="00D5468A" w:rsidP="00D348DF">
      <w:pPr>
        <w:pStyle w:val="NoSpacing"/>
        <w:rPr>
          <w:b/>
        </w:rPr>
      </w:pPr>
      <w:r>
        <w:rPr>
          <w:b/>
        </w:rPr>
        <w:t>Работники</w:t>
      </w:r>
      <w:r w:rsidRPr="00472314">
        <w:rPr>
          <w:b/>
        </w:rPr>
        <w:t>:</w:t>
      </w:r>
      <w:r>
        <w:rPr>
          <w:b/>
        </w:rPr>
        <w:t xml:space="preserve"> Координатор, работник, пользователь</w:t>
      </w:r>
    </w:p>
    <w:p w:rsidR="00D5468A" w:rsidRDefault="00D5468A" w:rsidP="00D348DF">
      <w:pPr>
        <w:pStyle w:val="NoSpacing"/>
      </w:pPr>
      <w:r>
        <w:t>- ФИО</w:t>
      </w:r>
    </w:p>
    <w:p w:rsidR="00D5468A" w:rsidRDefault="00D5468A" w:rsidP="00D348DF">
      <w:pPr>
        <w:pStyle w:val="NoSpacing"/>
      </w:pPr>
      <w:r>
        <w:t>- идентификатор (логин и пароль)</w:t>
      </w:r>
    </w:p>
    <w:p w:rsidR="00D5468A" w:rsidRDefault="00D5468A" w:rsidP="00D348DF">
      <w:pPr>
        <w:pStyle w:val="NoSpacing"/>
      </w:pPr>
      <w:r>
        <w:t>- права (админ, пользователь, координатор)</w:t>
      </w:r>
    </w:p>
    <w:p w:rsidR="00D5468A" w:rsidRDefault="00D5468A" w:rsidP="00D348DF">
      <w:pPr>
        <w:pStyle w:val="NoSpacing"/>
      </w:pPr>
    </w:p>
    <w:p w:rsidR="00D5468A" w:rsidRPr="00F31356" w:rsidRDefault="00D5468A" w:rsidP="00D348DF">
      <w:pPr>
        <w:pStyle w:val="NoSpacing"/>
        <w:rPr>
          <w:b/>
        </w:rPr>
      </w:pPr>
      <w:r w:rsidRPr="00F31356">
        <w:rPr>
          <w:b/>
        </w:rPr>
        <w:t>Пользователь:</w:t>
      </w:r>
    </w:p>
    <w:p w:rsidR="00D5468A" w:rsidRDefault="00D5468A" w:rsidP="00D348DF">
      <w:pPr>
        <w:pStyle w:val="NoSpacing"/>
      </w:pPr>
      <w:r>
        <w:t>-задает вопрос</w:t>
      </w:r>
    </w:p>
    <w:p w:rsidR="00D5468A" w:rsidRDefault="00D5468A" w:rsidP="00D348DF">
      <w:pPr>
        <w:pStyle w:val="NoSpacing"/>
      </w:pPr>
      <w:r>
        <w:t>-корректировка вопроса</w:t>
      </w:r>
    </w:p>
    <w:p w:rsidR="00D5468A" w:rsidRDefault="00D5468A" w:rsidP="00D348DF">
      <w:pPr>
        <w:pStyle w:val="NoSpacing"/>
      </w:pPr>
      <w:r>
        <w:t>- оценка ответа</w:t>
      </w:r>
    </w:p>
    <w:p w:rsidR="00D5468A" w:rsidRDefault="00D5468A" w:rsidP="00D348DF">
      <w:pPr>
        <w:pStyle w:val="NoSpacing"/>
      </w:pPr>
    </w:p>
    <w:p w:rsidR="00D5468A" w:rsidRPr="00F31356" w:rsidRDefault="00D5468A" w:rsidP="00D348DF">
      <w:pPr>
        <w:pStyle w:val="NoSpacing"/>
        <w:rPr>
          <w:b/>
        </w:rPr>
      </w:pPr>
      <w:r w:rsidRPr="00F31356">
        <w:rPr>
          <w:b/>
        </w:rPr>
        <w:t>Координатор:</w:t>
      </w:r>
    </w:p>
    <w:p w:rsidR="00D5468A" w:rsidRDefault="00D5468A" w:rsidP="00D348DF">
      <w:pPr>
        <w:pStyle w:val="NoSpacing"/>
      </w:pPr>
      <w:r>
        <w:t>- проверка цензуры</w:t>
      </w:r>
    </w:p>
    <w:p w:rsidR="00D5468A" w:rsidRDefault="00D5468A" w:rsidP="00D348DF">
      <w:pPr>
        <w:pStyle w:val="NoSpacing"/>
      </w:pPr>
      <w:r>
        <w:t>- проверка тематики</w:t>
      </w:r>
    </w:p>
    <w:p w:rsidR="00D5468A" w:rsidRDefault="00D5468A" w:rsidP="00D348DF">
      <w:pPr>
        <w:pStyle w:val="NoSpacing"/>
      </w:pPr>
      <w:r>
        <w:t>- перенаправление на работника</w:t>
      </w:r>
    </w:p>
    <w:p w:rsidR="00D5468A" w:rsidRDefault="00D5468A" w:rsidP="00D348DF">
      <w:pPr>
        <w:pStyle w:val="NoSpacing"/>
      </w:pPr>
      <w:r>
        <w:t>- закрытие вопроса</w:t>
      </w:r>
    </w:p>
    <w:p w:rsidR="00D5468A" w:rsidRDefault="00D5468A" w:rsidP="00D348DF">
      <w:pPr>
        <w:pStyle w:val="NoSpacing"/>
      </w:pPr>
    </w:p>
    <w:p w:rsidR="00D5468A" w:rsidRPr="00F31356" w:rsidRDefault="00D5468A" w:rsidP="00D348DF">
      <w:pPr>
        <w:pStyle w:val="NoSpacing"/>
        <w:rPr>
          <w:b/>
        </w:rPr>
      </w:pPr>
      <w:r w:rsidRPr="00F31356">
        <w:rPr>
          <w:b/>
        </w:rPr>
        <w:t>Работник:</w:t>
      </w:r>
    </w:p>
    <w:p w:rsidR="00D5468A" w:rsidRDefault="00D5468A" w:rsidP="00D348DF">
      <w:pPr>
        <w:pStyle w:val="NoSpacing"/>
      </w:pPr>
      <w:r>
        <w:t>-ответ на вопрос</w:t>
      </w:r>
    </w:p>
    <w:p w:rsidR="00D5468A" w:rsidRDefault="00D5468A" w:rsidP="00D348DF">
      <w:pPr>
        <w:pStyle w:val="NoSpacing"/>
      </w:pPr>
      <w:r>
        <w:t>-корректирующие вопросы</w:t>
      </w:r>
    </w:p>
    <w:p w:rsidR="00D5468A" w:rsidRDefault="00D5468A" w:rsidP="00D348DF">
      <w:pPr>
        <w:pStyle w:val="NoSpacing"/>
      </w:pPr>
      <w:r>
        <w:t>-возврат вопроса координатору (по каким либо причинам)</w:t>
      </w:r>
    </w:p>
    <w:p w:rsidR="00D5468A" w:rsidRDefault="00D5468A" w:rsidP="00D348DF">
      <w:pPr>
        <w:pStyle w:val="NoSpacing"/>
      </w:pPr>
      <w:r>
        <w:t>-пред закрытие вопроса</w:t>
      </w:r>
    </w:p>
    <w:p w:rsidR="00D5468A" w:rsidRDefault="00D5468A" w:rsidP="00D348DF">
      <w:pPr>
        <w:pStyle w:val="NoSpacing"/>
      </w:pPr>
    </w:p>
    <w:p w:rsidR="00D5468A" w:rsidRPr="00245F54" w:rsidRDefault="00D5468A" w:rsidP="00D348DF">
      <w:pPr>
        <w:pStyle w:val="NoSpacing"/>
        <w:rPr>
          <w:b/>
        </w:rPr>
      </w:pPr>
      <w:r w:rsidRPr="00245F54">
        <w:rPr>
          <w:b/>
        </w:rPr>
        <w:t>Таблица вопросов:</w:t>
      </w:r>
    </w:p>
    <w:p w:rsidR="00D5468A" w:rsidRDefault="00D5468A" w:rsidP="00D348DF">
      <w:pPr>
        <w:pStyle w:val="NoSpacing"/>
      </w:pPr>
      <w:r>
        <w:t>-индентификатор</w:t>
      </w:r>
      <w:bookmarkStart w:id="0" w:name="_GoBack"/>
      <w:bookmarkEnd w:id="0"/>
    </w:p>
    <w:p w:rsidR="00D5468A" w:rsidRDefault="00D5468A" w:rsidP="00D348DF">
      <w:pPr>
        <w:pStyle w:val="NoSpacing"/>
      </w:pPr>
      <w:r>
        <w:t>-заглавие</w:t>
      </w:r>
    </w:p>
    <w:p w:rsidR="00D5468A" w:rsidRDefault="00D5468A" w:rsidP="00D348DF">
      <w:pPr>
        <w:pStyle w:val="NoSpacing"/>
      </w:pPr>
      <w:r>
        <w:t>-суть вопроса</w:t>
      </w:r>
    </w:p>
    <w:p w:rsidR="00D5468A" w:rsidRDefault="00D5468A" w:rsidP="00D348DF">
      <w:pPr>
        <w:pStyle w:val="NoSpacing"/>
      </w:pPr>
      <w:r>
        <w:t>-статус вопроса</w:t>
      </w:r>
    </w:p>
    <w:p w:rsidR="00D5468A" w:rsidRDefault="00D5468A" w:rsidP="00D348DF">
      <w:pPr>
        <w:pStyle w:val="NoSpacing"/>
      </w:pPr>
      <w:r>
        <w:t>-кем был задан</w:t>
      </w:r>
    </w:p>
    <w:p w:rsidR="00D5468A" w:rsidRDefault="00D5468A" w:rsidP="00D348DF">
      <w:pPr>
        <w:pStyle w:val="NoSpacing"/>
      </w:pPr>
      <w:r>
        <w:t>-кто ответил</w:t>
      </w:r>
    </w:p>
    <w:p w:rsidR="00D5468A" w:rsidRDefault="00D5468A" w:rsidP="00D348DF">
      <w:pPr>
        <w:pStyle w:val="NoSpacing"/>
      </w:pPr>
    </w:p>
    <w:p w:rsidR="00D5468A" w:rsidRPr="00D348DF" w:rsidRDefault="00D5468A" w:rsidP="00D348DF">
      <w:pPr>
        <w:pStyle w:val="NoSpacing"/>
        <w:rPr>
          <w:b/>
        </w:rPr>
      </w:pPr>
    </w:p>
    <w:sectPr w:rsidR="00D5468A" w:rsidRPr="00D348DF" w:rsidSect="00716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A7901"/>
    <w:rsid w:val="00245F54"/>
    <w:rsid w:val="002B27E8"/>
    <w:rsid w:val="00361566"/>
    <w:rsid w:val="003D24C5"/>
    <w:rsid w:val="00472314"/>
    <w:rsid w:val="005B1C61"/>
    <w:rsid w:val="006C0282"/>
    <w:rsid w:val="00716447"/>
    <w:rsid w:val="009007D1"/>
    <w:rsid w:val="0093000D"/>
    <w:rsid w:val="00AA7901"/>
    <w:rsid w:val="00AA7DAF"/>
    <w:rsid w:val="00B01096"/>
    <w:rsid w:val="00B27227"/>
    <w:rsid w:val="00B439F5"/>
    <w:rsid w:val="00BE5F71"/>
    <w:rsid w:val="00C00136"/>
    <w:rsid w:val="00D348DF"/>
    <w:rsid w:val="00D5468A"/>
    <w:rsid w:val="00F31356"/>
    <w:rsid w:val="00FE1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447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2B27E8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94</Words>
  <Characters>536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Магазин</dc:title>
  <dc:subject/>
  <dc:creator>Женя</dc:creator>
  <cp:keywords/>
  <dc:description/>
  <cp:lastModifiedBy>Admin</cp:lastModifiedBy>
  <cp:revision>2</cp:revision>
  <dcterms:created xsi:type="dcterms:W3CDTF">2016-04-12T18:17:00Z</dcterms:created>
  <dcterms:modified xsi:type="dcterms:W3CDTF">2016-04-12T18:17:00Z</dcterms:modified>
</cp:coreProperties>
</file>